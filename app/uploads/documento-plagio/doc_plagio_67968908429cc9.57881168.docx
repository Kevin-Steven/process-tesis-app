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82C2E" w14:textId="77777777" w:rsidR="004D36D7" w:rsidRPr="00FD4A68" w:rsidRDefault="00AF5507" w:rsidP="008B7FFE">
      <w:pPr>
        <w:pStyle w:val="Title"/>
        <w:rPr>
          <w:rStyle w:val="LabTitleInstVersred"/>
          <w:b/>
          <w:color w:val="auto"/>
          <w:lang w:val="es-419"/>
          <w:rFonts/>
        </w:rPr>
      </w:pPr>
      <w:sdt>
        <w:sdtPr>
          <w:rPr>
            <w:b w:val="0"/>
            <w:color w:val="EE0000"/>
            <w:lang w:val="es-419"/>
            <w:rFonts/>
          </w:rPr>
          <w:alias w:val="Título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es-419"/>
            <w:rFonts/>
          </w:rPr>
        </w:sdtEndPr>
        <w:sdtContent>
          <w:r>
            <w:rPr>
              <w:lang w:val="es-419"/>
              <w:rFonts/>
            </w:rPr>
            <w:t xml:space="preserve">Packet Tracer: Configuración de enlaces troncales</w:t>
          </w:r>
        </w:sdtContent>
      </w:sdt>
      <w:r>
        <w:rPr>
          <w:rStyle w:val="LabTitleInstVersred"/>
          <w:lang w:val="es-419"/>
          <w:rFonts/>
        </w:rPr>
        <w:t xml:space="preserve"> (versión para el instructor)</w:t>
      </w:r>
    </w:p>
    <w:p w14:paraId="5223E5EF" w14:textId="77777777" w:rsidR="00D778DF" w:rsidRPr="009A1CF4" w:rsidRDefault="00D778DF" w:rsidP="00D778DF">
      <w:pPr>
        <w:pStyle w:val="InstNoteRed"/>
      </w:pPr>
      <w:r>
        <w:rPr>
          <w:b w:val="true"/>
          <w:lang w:val="es-419"/>
          <w:rFonts/>
        </w:rPr>
        <w:t xml:space="preserve">Nota para el instructor</w:t>
      </w:r>
      <w:r w:rsidRPr="001C05A1">
        <w:rPr>
          <w:lang w:val="es-419"/>
          <w:rFonts/>
        </w:rPr>
        <w:t xml:space="preserve">: Los elementos con color de fuente rojo o resaltados en gris indican texto que aparece solo en la copia del instructor.</w:t>
      </w:r>
    </w:p>
    <w:p w14:paraId="4638DA2A" w14:textId="77777777" w:rsidR="008B7FFE" w:rsidRDefault="008B7FFE" w:rsidP="000F59AA">
      <w:pPr>
        <w:pStyle w:val="Heading1"/>
        <w:numPr>
          <w:ilvl w:val="0"/>
          <w:numId w:val="3"/>
        </w:numPr>
      </w:pPr>
      <w:r>
        <w:rPr>
          <w:lang w:val="es-419"/>
          <w:rFonts/>
        </w:rPr>
        <w:t xml:space="preserve">Tabla de asignación de direcciones</w:t>
      </w:r>
    </w:p>
    <w:tbl>
      <w:tblPr>
        <w:tblW w:w="101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la interfaz, la dirección IP, la máscara de subred, el puerto de switch y la vlan."/>
      </w:tblPr>
      <w:tblGrid>
        <w:gridCol w:w="1688"/>
        <w:gridCol w:w="1688"/>
        <w:gridCol w:w="1689"/>
        <w:gridCol w:w="1688"/>
        <w:gridCol w:w="1688"/>
        <w:gridCol w:w="1689"/>
      </w:tblGrid>
      <w:tr w:rsidR="008B7FFE" w:rsidRPr="00EB5774" w14:paraId="5A2A25F6" w14:textId="77777777" w:rsidTr="008B7FFE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Dispositivo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Interfaz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Dirección IP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Máscara de subred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Puerto del switch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EB5774" w:rsidRDefault="008B7FFE" w:rsidP="008509BD">
            <w:pPr>
              <w:pStyle w:val="TableHeading"/>
            </w:pPr>
            <w:r>
              <w:rPr>
                <w:lang w:val="es-419"/>
                <w:rFonts/>
              </w:rPr>
              <w:t xml:space="preserve">VLAN</w:t>
            </w:r>
          </w:p>
        </w:tc>
      </w:tr>
      <w:tr w:rsidR="008B7FFE" w:rsidRPr="00EB5774" w14:paraId="557303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1E2CFEF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S2 F0/11</w:t>
            </w:r>
          </w:p>
        </w:tc>
        <w:tc>
          <w:tcPr>
            <w:tcW w:w="1689" w:type="dxa"/>
          </w:tcPr>
          <w:p w14:paraId="354FE78E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10</w:t>
            </w:r>
          </w:p>
        </w:tc>
      </w:tr>
      <w:tr w:rsidR="008B7FFE" w:rsidRPr="00EB5774" w14:paraId="0E4D19A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172.17.20.22</w:t>
            </w:r>
          </w:p>
        </w:tc>
        <w:tc>
          <w:tcPr>
            <w:tcW w:w="1688" w:type="dxa"/>
          </w:tcPr>
          <w:p w14:paraId="075B830B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5CBEE23C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S2 F0/18</w:t>
            </w:r>
          </w:p>
        </w:tc>
        <w:tc>
          <w:tcPr>
            <w:tcW w:w="1689" w:type="dxa"/>
          </w:tcPr>
          <w:p w14:paraId="21F9FC34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20</w:t>
            </w:r>
          </w:p>
        </w:tc>
      </w:tr>
      <w:tr w:rsidR="008B7FFE" w:rsidRPr="00EB5774" w14:paraId="59F2D56E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172.17.30.23</w:t>
            </w:r>
          </w:p>
        </w:tc>
        <w:tc>
          <w:tcPr>
            <w:tcW w:w="1688" w:type="dxa"/>
          </w:tcPr>
          <w:p w14:paraId="5F5136B7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9ACE6F1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S2 F0/6</w:t>
            </w:r>
          </w:p>
        </w:tc>
        <w:tc>
          <w:tcPr>
            <w:tcW w:w="1689" w:type="dxa"/>
          </w:tcPr>
          <w:p w14:paraId="09248AF0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30</w:t>
            </w:r>
          </w:p>
        </w:tc>
      </w:tr>
      <w:tr w:rsidR="008B7FFE" w:rsidRPr="00EB5774" w14:paraId="052D755C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172.17.10.24</w:t>
            </w:r>
          </w:p>
        </w:tc>
        <w:tc>
          <w:tcPr>
            <w:tcW w:w="1688" w:type="dxa"/>
          </w:tcPr>
          <w:p w14:paraId="21A839A9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4DB8DA71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S3 F0/11</w:t>
            </w:r>
          </w:p>
        </w:tc>
        <w:tc>
          <w:tcPr>
            <w:tcW w:w="1689" w:type="dxa"/>
          </w:tcPr>
          <w:p w14:paraId="47A0F6EB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10</w:t>
            </w:r>
          </w:p>
        </w:tc>
      </w:tr>
      <w:tr w:rsidR="008B7FFE" w:rsidRPr="00EB5774" w14:paraId="18015A88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172.17.20.25</w:t>
            </w:r>
          </w:p>
        </w:tc>
        <w:tc>
          <w:tcPr>
            <w:tcW w:w="1688" w:type="dxa"/>
          </w:tcPr>
          <w:p w14:paraId="536FD00A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038D0054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S3 F0/18</w:t>
            </w:r>
          </w:p>
        </w:tc>
        <w:tc>
          <w:tcPr>
            <w:tcW w:w="1689" w:type="dxa"/>
          </w:tcPr>
          <w:p w14:paraId="5352512F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20</w:t>
            </w:r>
          </w:p>
        </w:tc>
      </w:tr>
      <w:tr w:rsidR="008B7FFE" w:rsidRPr="00EB5774" w14:paraId="615DC9C2" w14:textId="77777777" w:rsidTr="008B7FFE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172.17.30.26</w:t>
            </w:r>
          </w:p>
        </w:tc>
        <w:tc>
          <w:tcPr>
            <w:tcW w:w="1688" w:type="dxa"/>
          </w:tcPr>
          <w:p w14:paraId="5DDE142B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255.255.255.0</w:t>
            </w:r>
          </w:p>
        </w:tc>
        <w:tc>
          <w:tcPr>
            <w:tcW w:w="1688" w:type="dxa"/>
          </w:tcPr>
          <w:p w14:paraId="2BB8B0E1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S3 F0/6</w:t>
            </w:r>
          </w:p>
        </w:tc>
        <w:tc>
          <w:tcPr>
            <w:tcW w:w="1689" w:type="dxa"/>
          </w:tcPr>
          <w:p w14:paraId="676679DC" w14:textId="77777777" w:rsidR="008B7FFE" w:rsidRPr="00EB5774" w:rsidRDefault="008B7FFE" w:rsidP="008509BD">
            <w:pPr>
              <w:pStyle w:val="TableText"/>
            </w:pPr>
            <w:r>
              <w:rPr>
                <w:lang w:val="es-419"/>
                <w:rFonts/>
              </w:rPr>
              <w:t xml:space="preserve">30</w:t>
            </w:r>
          </w:p>
        </w:tc>
      </w:tr>
    </w:tbl>
    <w:p w14:paraId="6611F356" w14:textId="77777777" w:rsidR="008B7FFE" w:rsidRPr="00BB73FF" w:rsidRDefault="008B7FFE" w:rsidP="000F59AA">
      <w:pPr>
        <w:pStyle w:val="Heading1"/>
        <w:numPr>
          <w:ilvl w:val="0"/>
          <w:numId w:val="3"/>
        </w:numPr>
      </w:pPr>
      <w:r>
        <w:rPr>
          <w:lang w:val="es-419"/>
          <w:rFonts/>
        </w:rPr>
        <w:t xml:space="preserve">Objetivos</w:t>
      </w:r>
    </w:p>
    <w:p w14:paraId="59B11E9B" w14:textId="77777777" w:rsidR="008B7FFE" w:rsidRPr="004C0909" w:rsidRDefault="008B7FFE" w:rsidP="008B7FFE">
      <w:pPr>
        <w:pStyle w:val="BodyTextL25Bold"/>
      </w:pPr>
      <w:r>
        <w:rPr>
          <w:lang w:val="es-419"/>
          <w:rFonts/>
        </w:rPr>
        <w:t xml:space="preserve">Parte 1: verificar las VLAN</w:t>
      </w:r>
    </w:p>
    <w:p w14:paraId="7AEFFD84" w14:textId="77777777" w:rsidR="008B7FFE" w:rsidRPr="004C0909" w:rsidRDefault="008B7FFE" w:rsidP="008B7FFE">
      <w:pPr>
        <w:pStyle w:val="BodyTextL25Bold"/>
      </w:pPr>
      <w:r>
        <w:rPr>
          <w:lang w:val="es-419"/>
          <w:rFonts/>
        </w:rPr>
        <w:t xml:space="preserve">Parte 2: configurar enlaces troncales</w:t>
      </w:r>
    </w:p>
    <w:p w14:paraId="63DDAFA8" w14:textId="77777777" w:rsidR="008B7FFE" w:rsidRDefault="008B7FFE" w:rsidP="000F59AA">
      <w:pPr>
        <w:pStyle w:val="Heading1"/>
        <w:numPr>
          <w:ilvl w:val="0"/>
          <w:numId w:val="3"/>
        </w:numPr>
      </w:pPr>
      <w:r>
        <w:rPr>
          <w:lang w:val="es-419"/>
          <w:rFonts/>
        </w:rPr>
        <w:t xml:space="preserve">Aspectos básicos</w:t>
      </w:r>
    </w:p>
    <w:p w14:paraId="4AA89FDD" w14:textId="77777777" w:rsidR="008B7FFE" w:rsidRPr="000E36F1" w:rsidRDefault="008B7FFE" w:rsidP="008B7FFE">
      <w:pPr>
        <w:pStyle w:val="BodyTextL25"/>
      </w:pPr>
      <w:r>
        <w:rPr>
          <w:lang w:val="es-419"/>
          <w:rFonts/>
        </w:rPr>
        <w:t xml:space="preserve">Se requieren enlaces troncales para transmitir información de VLAN entre switches.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Un puerto de un switch es un puerto de acceso o un puerto de enlace troncal.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Los puertos de acceso transportan el tráfico de una VLAN específica asignada al puerto.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De forma predeterminada, un puerto troncal es miembro de todas las VLAN.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Por lo tanto, transporta tráfico para todas las VLAN.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Esta actividad se centra en la creación de puertos de enlace troncal y en la asignación a una VLAN nativa distinta a la VLAN predeterminada.</w:t>
      </w:r>
    </w:p>
    <w:p w14:paraId="6208B491" w14:textId="278E1070" w:rsidR="0032029B" w:rsidRDefault="0032029B" w:rsidP="0032029B">
      <w:pPr>
        <w:pStyle w:val="Heading1"/>
      </w:pPr>
      <w:r>
        <w:rPr>
          <w:lang w:val="es-419"/>
          <w:rFonts/>
        </w:rPr>
        <w:t xml:space="preserve">Instrucciones</w:t>
      </w:r>
    </w:p>
    <w:p w14:paraId="4209C756" w14:textId="4FBB5DC2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rPr>
          <w:lang w:val="es-419"/>
          <w:rFonts/>
        </w:rPr>
        <w:t xml:space="preserve">verificar las VLAN</w:t>
      </w:r>
    </w:p>
    <w:p w14:paraId="0C311738" w14:textId="222FE425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es-419"/>
          <w:rFonts/>
        </w:rPr>
        <w:t xml:space="preserve">mostrar las VLAN actuales.</w:t>
      </w:r>
    </w:p>
    <w:p w14:paraId="225016BE" w14:textId="6CF7B2C2" w:rsidR="008B2B85" w:rsidRPr="008B2B85" w:rsidRDefault="008B2B85" w:rsidP="008B2B85">
      <w:pPr>
        <w:pStyle w:val="ConfigWindow"/>
      </w:pPr>
      <w:r>
        <w:rPr>
          <w:lang w:val="es-419"/>
          <w:rFonts/>
        </w:rPr>
        <w:t xml:space="preserve">Abrir la ventana de configuración</w:t>
      </w:r>
    </w:p>
    <w:p w14:paraId="5254852D" w14:textId="77777777" w:rsidR="008B7FFE" w:rsidRDefault="008B7FFE" w:rsidP="008B2B85">
      <w:pPr>
        <w:pStyle w:val="SubStepAlpha"/>
        <w:spacing w:before="0"/>
      </w:pPr>
      <w:r>
        <w:rPr>
          <w:lang w:val="es-419"/>
          <w:rFonts/>
        </w:rPr>
        <w:t xml:space="preserve">En el </w:t>
      </w:r>
      <w:r w:rsidRPr="00BC3428">
        <w:rPr>
          <w:b/>
          <w:lang w:val="es-419"/>
          <w:rFonts/>
        </w:rPr>
        <w:t xml:space="preserve">S1</w:t>
      </w:r>
      <w:r>
        <w:rPr>
          <w:lang w:val="es-419"/>
          <w:rFonts/>
        </w:rPr>
        <w:t xml:space="preserve">, emita el comando que muestra todas las VLAN configuradas.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Debería haber diez VLAN en total.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Observe cómo los 26 puertos de acceso del switch se asignan a la VLAN 1.</w:t>
      </w:r>
    </w:p>
    <w:p w14:paraId="0F85F448" w14:textId="7B9C2457" w:rsidR="008B7FFE" w:rsidRDefault="008B7FFE" w:rsidP="008B7FFE">
      <w:pPr>
        <w:pStyle w:val="SubStepAlpha"/>
      </w:pPr>
      <w:r>
        <w:rPr>
          <w:lang w:val="es-419"/>
          <w:rFonts/>
        </w:rPr>
        <w:t xml:space="preserve">En </w:t>
      </w:r>
      <w:r w:rsidRPr="00BC3428">
        <w:rPr>
          <w:b/>
          <w:lang w:val="es-419"/>
          <w:rFonts/>
        </w:rPr>
        <w:t xml:space="preserve">S2</w:t>
      </w:r>
      <w:r>
        <w:rPr>
          <w:lang w:val="es-419"/>
          <w:rFonts/>
        </w:rPr>
        <w:t xml:space="preserve"> y </w:t>
      </w:r>
      <w:r w:rsidRPr="00BC3428">
        <w:rPr>
          <w:b/>
          <w:lang w:val="es-419"/>
          <w:rFonts/>
        </w:rPr>
        <w:t xml:space="preserve">S3</w:t>
      </w:r>
      <w:r>
        <w:rPr>
          <w:lang w:val="es-419"/>
          <w:rFonts/>
        </w:rPr>
        <w:t xml:space="preserve">, visualice y verifique que todas las VLAN estén configuradas y asignadas a los puertos de switch correctos según la </w:t>
      </w:r>
      <w:r w:rsidRPr="00BC3428">
        <w:rPr>
          <w:b/>
          <w:lang w:val="es-419"/>
          <w:rFonts/>
        </w:rPr>
        <w:t xml:space="preserve">tabla de direcciones</w:t>
      </w:r>
      <w:r>
        <w:rPr>
          <w:lang w:val="es-419"/>
          <w:rFonts/>
        </w:rPr>
        <w:t xml:space="preserve">.</w:t>
      </w:r>
    </w:p>
    <w:p w14:paraId="302B0741" w14:textId="3153A83B" w:rsidR="008B2B85" w:rsidRDefault="008B2B85" w:rsidP="008B2B85">
      <w:pPr>
        <w:pStyle w:val="ConfigWindow"/>
      </w:pPr>
      <w:r>
        <w:rPr>
          <w:lang w:val="es-419"/>
          <w:rFonts/>
        </w:rPr>
        <w:t xml:space="preserve">Cerrar la ventana de configuración</w:t>
      </w:r>
    </w:p>
    <w:p w14:paraId="20F914F9" w14:textId="77777777" w:rsidR="008B7FFE" w:rsidRDefault="008B7FFE" w:rsidP="008B2B85">
      <w:pPr>
        <w:pStyle w:val="Heading3"/>
        <w:tabs>
          <w:tab w:val="num" w:pos="936"/>
        </w:tabs>
        <w:spacing w:before="120"/>
        <w:ind w:left="936" w:hanging="936"/>
      </w:pPr>
      <w:r>
        <w:rPr>
          <w:lang w:val="es-419"/>
          <w:rFonts/>
        </w:rPr>
        <w:t xml:space="preserve">verificar la pérdida de conectividad entre dos computadoras en la misma red.</w:t>
      </w:r>
    </w:p>
    <w:p w14:paraId="0EA64B62" w14:textId="77777777" w:rsidR="008B7FFE" w:rsidRPr="00334EF9" w:rsidRDefault="008B7FFE" w:rsidP="008B7FFE">
      <w:pPr>
        <w:pStyle w:val="BodyTextL25"/>
      </w:pPr>
      <w:r>
        <w:rPr>
          <w:lang w:val="es-419"/>
          <w:rFonts/>
        </w:rPr>
        <w:t xml:space="preserve">Hacer ping entre hosts en la misma VLAN en los diferentes switches.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Aunque la</w:t>
      </w:r>
      <w:r w:rsidRPr="00BC3428">
        <w:rPr>
          <w:b/>
          <w:lang w:val="es-419"/>
          <w:rFonts/>
        </w:rPr>
        <w:t xml:space="preserve"> PC1</w:t>
      </w:r>
      <w:r>
        <w:rPr>
          <w:lang w:val="es-419"/>
          <w:rFonts/>
        </w:rPr>
        <w:t xml:space="preserve"> y la</w:t>
      </w:r>
      <w:r w:rsidRPr="00BC3428">
        <w:rPr>
          <w:b/>
          <w:lang w:val="es-419"/>
          <w:rFonts/>
        </w:rPr>
        <w:t xml:space="preserve"> PC4</w:t>
      </w:r>
      <w:r>
        <w:rPr>
          <w:lang w:val="es-419"/>
          <w:rFonts/>
        </w:rPr>
        <w:t xml:space="preserve"> estén en la misma red, no pueden hacer ping entre sí.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Esto es porque los puertos que conectan los switches se asignaron a la VLAN 1 de manera predeterminada.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Para proporcionar conectividad entre las computadoras en la misma red y VLAN, se deben configurar enlaces troncales.</w:t>
      </w:r>
    </w:p>
    <w:p w14:paraId="1CA6A78D" w14:textId="77777777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rPr>
          <w:lang w:val="es-419"/>
          <w:rFonts/>
        </w:rPr>
        <w:t xml:space="preserve">configurar los enlaces troncales</w:t>
      </w:r>
    </w:p>
    <w:p w14:paraId="4076817F" w14:textId="69282FF2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es-419"/>
          <w:rFonts/>
        </w:rPr>
        <w:t xml:space="preserve">configurar el enlace troncal en el S1 y utilizar la VLAN 99 como VLAN nativa.</w:t>
      </w:r>
    </w:p>
    <w:p w14:paraId="45C44B47" w14:textId="5A1F0A3C" w:rsidR="008B2B85" w:rsidRPr="008B2B85" w:rsidRDefault="008B2B85" w:rsidP="008B2B85">
      <w:pPr>
        <w:pStyle w:val="ConfigWindow"/>
      </w:pPr>
      <w:r>
        <w:rPr>
          <w:lang w:val="es-419"/>
          <w:rFonts/>
        </w:rPr>
        <w:t xml:space="preserve">Abrir la ventana de configuración</w:t>
      </w:r>
    </w:p>
    <w:p w14:paraId="1D52C499" w14:textId="77777777" w:rsidR="008B7FFE" w:rsidRDefault="008B7FFE" w:rsidP="008B2B85">
      <w:pPr>
        <w:pStyle w:val="SubStepAlpha"/>
        <w:spacing w:before="0"/>
      </w:pPr>
      <w:r>
        <w:rPr>
          <w:lang w:val="es-419"/>
          <w:rFonts/>
        </w:rPr>
        <w:t xml:space="preserve">Configure las interfaces de G0/1 y G0/2 en S1 para los enlaces troncales.</w:t>
      </w:r>
    </w:p>
    <w:p w14:paraId="0B4CE4CC" w14:textId="77777777" w:rsidR="008B7FFE" w:rsidRPr="00664433" w:rsidRDefault="008B7FFE" w:rsidP="008B7FFE">
      <w:pPr>
        <w:pStyle w:val="CMD"/>
      </w:pPr>
      <w:r>
        <w:rPr>
          <w:lang w:val="es-419"/>
          <w:rFonts/>
        </w:rPr>
        <w:t xml:space="preserve">S1(config)# </w:t>
      </w:r>
      <w:r w:rsidRPr="00664433">
        <w:rPr>
          <w:b/>
          <w:lang w:val="es-419"/>
          <w:rFonts/>
        </w:rPr>
        <w:t xml:space="preserve">interface range g0/1 - 2</w:t>
      </w:r>
    </w:p>
    <w:p w14:paraId="1FF216F7" w14:textId="77777777" w:rsidR="008B7FFE" w:rsidRPr="00BC3428" w:rsidRDefault="008B7FFE" w:rsidP="008B7FFE">
      <w:pPr>
        <w:pStyle w:val="CMD"/>
      </w:pPr>
      <w:r>
        <w:rPr>
          <w:lang w:val="es-419"/>
          <w:rFonts/>
        </w:rPr>
        <w:t xml:space="preserve">S1(config-if)#</w:t>
      </w:r>
      <w:r w:rsidRPr="00664433">
        <w:rPr>
          <w:b/>
          <w:lang w:val="es-419"/>
          <w:rFonts/>
        </w:rPr>
        <w:t xml:space="preserve"> switchport mode trunk</w:t>
      </w:r>
    </w:p>
    <w:p w14:paraId="2567C5B1" w14:textId="77777777" w:rsidR="008B7FFE" w:rsidRDefault="008B7FFE" w:rsidP="008B7FFE">
      <w:pPr>
        <w:pStyle w:val="SubStepAlpha"/>
      </w:pPr>
      <w:r>
        <w:rPr>
          <w:lang w:val="es-419"/>
          <w:rFonts/>
        </w:rPr>
        <w:t xml:space="preserve">Configure VLAN 99 como la VLAN nativa para las interfaces de G0/1 y G0/2 en </w:t>
      </w:r>
      <w:r w:rsidRPr="00BC3428">
        <w:rPr>
          <w:b/>
          <w:lang w:val="es-419"/>
          <w:rFonts/>
        </w:rPr>
        <w:t xml:space="preserve">S1</w:t>
      </w:r>
      <w:r>
        <w:rPr>
          <w:lang w:val="es-419"/>
          <w:rFonts/>
        </w:rPr>
        <w:t xml:space="preserve">.</w:t>
      </w:r>
    </w:p>
    <w:p w14:paraId="1917E77A" w14:textId="77777777" w:rsidR="008B7FFE" w:rsidRPr="00664433" w:rsidRDefault="008B7FFE" w:rsidP="008B7FFE">
      <w:pPr>
        <w:pStyle w:val="CMD"/>
      </w:pPr>
      <w:r>
        <w:rPr>
          <w:lang w:val="es-419"/>
          <w:rFonts/>
        </w:rPr>
        <w:t xml:space="preserve">S1(config-if)#</w:t>
      </w:r>
      <w:r>
        <w:rPr>
          <w:b w:val="true"/>
          <w:lang w:val="es-419"/>
          <w:rFonts/>
        </w:rPr>
        <w:t xml:space="preserve"> switchport trunk native vlan 99</w:t>
      </w:r>
    </w:p>
    <w:p w14:paraId="4517F46F" w14:textId="77777777" w:rsidR="008B7FFE" w:rsidRDefault="008B7FFE" w:rsidP="008B7FFE">
      <w:pPr>
        <w:pStyle w:val="BodyTextL50"/>
      </w:pPr>
      <w:r>
        <w:rPr>
          <w:lang w:val="es-419"/>
          <w:rFonts/>
        </w:rPr>
        <w:t xml:space="preserve">El puerto de enlace troncal tarda alrededor de un minuto en volverse activo debido al árbol de expansión.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Haga clic en </w:t>
      </w:r>
      <w:r w:rsidRPr="00FD6854">
        <w:rPr>
          <w:b/>
          <w:lang w:val="es-419"/>
          <w:rFonts/>
        </w:rPr>
        <w:t xml:space="preserve">Fast Forward Time (Adelantar el tiempo)</w:t>
      </w:r>
      <w:r>
        <w:rPr>
          <w:lang w:val="es-419"/>
          <w:rFonts/>
        </w:rPr>
        <w:t xml:space="preserve"> para acelerar el proceso.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Una vez que los puertos se activan, recibirá de forma periódica los siguientes mensajes de syslog:</w:t>
      </w:r>
    </w:p>
    <w:p w14:paraId="43091A3E" w14:textId="77777777" w:rsidR="008B7FFE" w:rsidRDefault="008B7FFE" w:rsidP="008B7FFE">
      <w:pPr>
        <w:pStyle w:val="CMDOutput"/>
      </w:pPr>
      <w:r>
        <w:rPr>
          <w:lang w:val="es-419"/>
          <w:rFonts/>
        </w:rPr>
        <w:t xml:space="preserve">%CDP-4-NATIVE_VLAN_MISMATCH: Native VLAN mismatch discovered on GigabitEthernet0/2 (99), with S3 GigabitEthernet0/2 (1).</w:t>
      </w:r>
    </w:p>
    <w:p w14:paraId="4F40A725" w14:textId="77777777" w:rsidR="008B7FFE" w:rsidRDefault="008B7FFE" w:rsidP="008B7FFE">
      <w:pPr>
        <w:pStyle w:val="CMDOutput"/>
      </w:pPr>
      <w:r>
        <w:rPr>
          <w:lang w:val="es-419"/>
          <w:rFonts/>
        </w:rPr>
        <w:t xml:space="preserve">%CDP-4-NATIVE_VLAN_MISMATCH: Native VLAN mismatch discovered on GigabitEthernet0/0 (99), with S2 GigabitEthernet1/1 (1).</w:t>
      </w:r>
    </w:p>
    <w:p w14:paraId="7E59227C" w14:textId="77777777" w:rsidR="008B7FFE" w:rsidRDefault="008B7FFE" w:rsidP="008B7FFE">
      <w:pPr>
        <w:pStyle w:val="BodyTextL50"/>
      </w:pPr>
      <w:r>
        <w:rPr>
          <w:lang w:val="es-419"/>
          <w:rFonts/>
        </w:rPr>
        <w:t xml:space="preserve">Configuró la VLAN 99 como VLAN nativa en el S1.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Sin embargo, S2 y S3 están usando VLAN 1 como la VLAN nativa predeterminada, según lo indica el mensaje de syslog.</w:t>
      </w:r>
    </w:p>
    <w:p w14:paraId="3C8CEC67" w14:textId="77777777" w:rsidR="008B7381" w:rsidRDefault="008B7381" w:rsidP="008B7381">
      <w:pPr>
        <w:pStyle w:val="Heading4"/>
      </w:pPr>
      <w:r>
        <w:rPr>
          <w:lang w:val="es-419"/>
          <w:rFonts/>
        </w:rPr>
        <w:t xml:space="preserve">Pregunta:</w:t>
      </w:r>
    </w:p>
    <w:p w14:paraId="055600EA" w14:textId="77777777" w:rsidR="008B7381" w:rsidRDefault="008B7FFE" w:rsidP="00263343">
      <w:pPr>
        <w:pStyle w:val="BodyTextL50"/>
        <w:spacing w:before="0"/>
      </w:pPr>
      <w:r>
        <w:rPr>
          <w:lang w:val="es-419"/>
          <w:rFonts/>
        </w:rPr>
        <w:t xml:space="preserve">Si bien hay una incompatibilidad de VLAN nativa, los pings entre las computadoras de la misma VLAN ahora se realizan de forma correcta.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Explique.</w:t>
      </w:r>
    </w:p>
    <w:p w14:paraId="4F6DCE26" w14:textId="77777777" w:rsidR="008B7381" w:rsidRDefault="008B7381" w:rsidP="00C55684">
      <w:pPr>
        <w:pStyle w:val="AnswerLineL50"/>
        <w:spacing w:after="480"/>
      </w:pPr>
      <w:r>
        <w:rPr>
          <w:lang w:val="es-419"/>
          <w:rFonts/>
        </w:rPr>
        <w:t xml:space="preserve">Escriba sus respuestas aquí.</w:t>
      </w:r>
    </w:p>
    <w:p w14:paraId="428A6A09" w14:textId="77777777" w:rsidR="008B7FFE" w:rsidRDefault="008B7FFE" w:rsidP="008B7FFE">
      <w:pPr>
        <w:pStyle w:val="BodyTextL50"/>
      </w:pPr>
      <w:r>
        <w:rPr>
          <w:rStyle w:val="AnswerGray"/>
          <w:lang w:val="es-419"/>
          <w:rFonts/>
        </w:rPr>
        <w:t xml:space="preserve">Los pings se realizan correctamente porque los enlaces troncales se habilitaron en S1.</w:t>
      </w:r>
      <w:r>
        <w:rPr>
          <w:rStyle w:val="AnswerGray"/>
          <w:lang w:val="es-419"/>
          <w:rFonts/>
        </w:rPr>
        <w:t xml:space="preserve"> </w:t>
      </w:r>
      <w:r>
        <w:rPr>
          <w:rStyle w:val="AnswerGray"/>
          <w:lang w:val="es-419"/>
          <w:rFonts/>
        </w:rPr>
        <w:t xml:space="preserve">El protocolo de enlace troncal dinámico (DTP) negoció automáticamente el otro lado de los enlaces troncales.</w:t>
      </w:r>
      <w:r>
        <w:rPr>
          <w:rStyle w:val="AnswerGray"/>
          <w:lang w:val="es-419"/>
          <w:rFonts/>
        </w:rPr>
        <w:t xml:space="preserve"> </w:t>
      </w:r>
      <w:r>
        <w:rPr>
          <w:rStyle w:val="AnswerGray"/>
          <w:lang w:val="es-419"/>
          <w:rFonts/>
        </w:rPr>
        <w:t xml:space="preserve">En este caso, S2 y S3 ahora han configurado automáticamente los puertos conectados a S1 como puertos de enlaces troncales.</w:t>
      </w:r>
    </w:p>
    <w:p w14:paraId="5312BA21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es-419"/>
          <w:rFonts/>
        </w:rPr>
        <w:t xml:space="preserve">verificar que el enlace troncal esté habilitado en el S2 y el S3.</w:t>
      </w:r>
    </w:p>
    <w:p w14:paraId="107B5C2F" w14:textId="77777777" w:rsidR="008B7FFE" w:rsidRDefault="008B7FFE" w:rsidP="008B7FFE">
      <w:pPr>
        <w:pStyle w:val="BodyTextL25"/>
      </w:pPr>
      <w:r>
        <w:rPr>
          <w:lang w:val="es-419"/>
          <w:rFonts/>
        </w:rPr>
        <w:t xml:space="preserve">En el</w:t>
      </w:r>
      <w:r>
        <w:rPr>
          <w:b/>
          <w:lang w:val="es-419"/>
          <w:rFonts/>
        </w:rPr>
        <w:t xml:space="preserve"> S2</w:t>
      </w:r>
      <w:r>
        <w:rPr>
          <w:lang w:val="es-419"/>
          <w:rFonts/>
        </w:rPr>
        <w:t xml:space="preserve"> y el</w:t>
      </w:r>
      <w:r>
        <w:rPr>
          <w:b/>
          <w:lang w:val="es-419"/>
          <w:rFonts/>
        </w:rPr>
        <w:t xml:space="preserve"> S3</w:t>
      </w:r>
      <w:r>
        <w:rPr>
          <w:lang w:val="es-419"/>
          <w:rFonts/>
        </w:rPr>
        <w:t xml:space="preserve">, emita el comando</w:t>
      </w:r>
      <w:r w:rsidRPr="002850CB">
        <w:rPr>
          <w:b/>
          <w:lang w:val="es-419"/>
          <w:rFonts/>
        </w:rPr>
        <w:t xml:space="preserve"> show interface trunk</w:t>
      </w:r>
      <w:r>
        <w:rPr>
          <w:lang w:val="es-419"/>
          <w:rFonts/>
        </w:rPr>
        <w:t xml:space="preserve"> para confirmar que el DTP haya negociado de forma correcta el enlace troncal con el S1 en el S2 y el S3.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El resultado también muestra información sobre las interfaces troncales en el S2 y el S3.</w:t>
      </w:r>
      <w:r>
        <w:rPr>
          <w:lang w:val="es-419"/>
          <w:rFonts/>
        </w:rPr>
        <w:t xml:space="preserve"> </w:t>
      </w:r>
      <w:r>
        <w:rPr>
          <w:lang w:val="es-419"/>
          <w:rFonts/>
        </w:rPr>
        <w:t xml:space="preserve">Más adelante en el curso aprenderá más sobre DTP.</w:t>
      </w:r>
    </w:p>
    <w:p w14:paraId="678C2288" w14:textId="77777777" w:rsidR="00263343" w:rsidRDefault="00263343" w:rsidP="00263343">
      <w:pPr>
        <w:pStyle w:val="Heading4"/>
      </w:pPr>
      <w:r>
        <w:rPr>
          <w:lang w:val="es-419"/>
          <w:rFonts/>
        </w:rPr>
        <w:t xml:space="preserve">Pregunta:</w:t>
      </w:r>
    </w:p>
    <w:p w14:paraId="0615A2BC" w14:textId="77777777" w:rsidR="00263343" w:rsidRDefault="008B7FFE" w:rsidP="00263343">
      <w:pPr>
        <w:pStyle w:val="BodyTextL25"/>
        <w:spacing w:before="0"/>
      </w:pPr>
      <w:r>
        <w:rPr>
          <w:lang w:val="es-419"/>
          <w:rFonts/>
        </w:rPr>
        <w:t xml:space="preserve">¿Qué VLAN activas tienen permitido cruzar el enlace troncal?</w:t>
      </w:r>
    </w:p>
    <w:p w14:paraId="0710CC49" w14:textId="77777777" w:rsidR="00263343" w:rsidRDefault="00263343" w:rsidP="00263343">
      <w:pPr>
        <w:pStyle w:val="AnswerLineL25"/>
      </w:pPr>
      <w:r>
        <w:rPr>
          <w:lang w:val="es-419"/>
          <w:rFonts/>
        </w:rPr>
        <w:t xml:space="preserve">Escriba sus respuestas aquí.</w:t>
      </w:r>
    </w:p>
    <w:p w14:paraId="2A79B2A9" w14:textId="77777777" w:rsidR="008B7FFE" w:rsidRPr="00217F3A" w:rsidRDefault="008B7FFE" w:rsidP="008B7FFE">
      <w:pPr>
        <w:pStyle w:val="BodyTextL25"/>
      </w:pPr>
      <w:r>
        <w:rPr>
          <w:rStyle w:val="AnswerGray"/>
          <w:lang w:val="es-419"/>
          <w:rFonts/>
        </w:rPr>
        <w:t xml:space="preserve">1, 10, 20, 30, 88, and 99.</w:t>
      </w:r>
    </w:p>
    <w:p w14:paraId="19C7C255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es-419"/>
          <w:rFonts/>
        </w:rPr>
        <w:t xml:space="preserve">corregir la incompatibilidad de VLAN nativa en el S2 y el S3.</w:t>
      </w:r>
    </w:p>
    <w:p w14:paraId="1F76EE8E" w14:textId="77777777" w:rsidR="008B7FFE" w:rsidRDefault="008B7FFE" w:rsidP="008B7FFE">
      <w:pPr>
        <w:pStyle w:val="SubStepAlpha"/>
      </w:pPr>
      <w:r>
        <w:rPr>
          <w:lang w:val="es-419"/>
          <w:rFonts/>
        </w:rPr>
        <w:t xml:space="preserve">Configure la VLAN 99 como VLAN nativa para las interfaces apropiadas en el S2 y el S3.</w:t>
      </w:r>
    </w:p>
    <w:p w14:paraId="30AA6F7D" w14:textId="77777777" w:rsidR="008B7FFE" w:rsidRPr="0045243A" w:rsidRDefault="008B7FFE" w:rsidP="008B7FFE">
      <w:pPr>
        <w:pStyle w:val="SubStepAlpha"/>
      </w:pPr>
      <w:r>
        <w:rPr>
          <w:lang w:val="es-419"/>
          <w:rFonts/>
        </w:rPr>
        <w:t xml:space="preserve">Emita el comando </w:t>
      </w:r>
      <w:r>
        <w:rPr>
          <w:b/>
          <w:lang w:val="es-419"/>
          <w:rFonts/>
        </w:rPr>
        <w:t xml:space="preserve">show interface trunk</w:t>
      </w:r>
      <w:r>
        <w:rPr>
          <w:lang w:val="es-419"/>
          <w:rFonts/>
        </w:rPr>
        <w:t xml:space="preserve"> para verificar que la configuración de la VLAN sea correcta.</w:t>
      </w:r>
    </w:p>
    <w:p w14:paraId="1583E734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rPr>
          <w:lang w:val="es-419"/>
          <w:rFonts/>
        </w:rPr>
        <w:t xml:space="preserve">verificar las configuraciones del S2 y el S3.</w:t>
      </w:r>
    </w:p>
    <w:p w14:paraId="004972BD" w14:textId="77777777" w:rsidR="008B7FFE" w:rsidRPr="0045243A" w:rsidRDefault="008B7FFE" w:rsidP="008B7FFE">
      <w:pPr>
        <w:pStyle w:val="SubStepAlpha"/>
      </w:pPr>
      <w:r>
        <w:rPr>
          <w:lang w:val="es-419"/>
          <w:rFonts/>
        </w:rPr>
        <w:t xml:space="preserve">Emita el comando </w:t>
      </w:r>
      <w:r>
        <w:rPr>
          <w:b/>
          <w:lang w:val="es-419"/>
          <w:rFonts/>
        </w:rPr>
        <w:t xml:space="preserve">show interface </w:t>
      </w:r>
      <w:r w:rsidRPr="0065460F">
        <w:rPr>
          <w:i/>
          <w:lang w:val="es-419"/>
          <w:rFonts/>
        </w:rPr>
        <w:t xml:space="preserve">interfaz</w:t>
      </w:r>
      <w:r w:rsidRPr="002850CB">
        <w:rPr>
          <w:b/>
          <w:lang w:val="es-419"/>
          <w:rFonts/>
        </w:rPr>
        <w:t xml:space="preserve"> switchport</w:t>
      </w:r>
      <w:r>
        <w:rPr>
          <w:lang w:val="es-419"/>
          <w:rFonts/>
        </w:rPr>
        <w:t xml:space="preserve"> para verificar que la VLAN nativa ahora sea 99.</w:t>
      </w:r>
    </w:p>
    <w:p w14:paraId="1CC35CA8" w14:textId="77777777" w:rsidR="00263343" w:rsidRDefault="008B7FFE" w:rsidP="008B7FFE">
      <w:pPr>
        <w:pStyle w:val="SubStepAlpha"/>
      </w:pPr>
      <w:r>
        <w:rPr>
          <w:lang w:val="es-419"/>
          <w:rFonts/>
        </w:rPr>
        <w:t xml:space="preserve">Emita el comando </w:t>
      </w:r>
      <w:r>
        <w:rPr>
          <w:b w:val="true"/>
          <w:lang w:val="es-419"/>
          <w:rFonts/>
        </w:rPr>
        <w:t xml:space="preserve">show vlan</w:t>
      </w:r>
      <w:r>
        <w:rPr>
          <w:lang w:val="es-419"/>
          <w:rFonts/>
        </w:rPr>
        <w:t xml:space="preserve"> para mostrar información acerca de las VLAN configuradas.</w:t>
      </w:r>
    </w:p>
    <w:p w14:paraId="0DC66204" w14:textId="77777777" w:rsidR="00263343" w:rsidRDefault="00263343" w:rsidP="00263343">
      <w:pPr>
        <w:pStyle w:val="Heading4"/>
      </w:pPr>
      <w:r>
        <w:rPr>
          <w:lang w:val="es-419"/>
          <w:rFonts/>
        </w:rPr>
        <w:t xml:space="preserve">Pregunta:</w:t>
      </w:r>
    </w:p>
    <w:p w14:paraId="0EAAF22C" w14:textId="77777777" w:rsidR="00263343" w:rsidRDefault="008B7FFE" w:rsidP="00263343">
      <w:pPr>
        <w:pStyle w:val="BodyTextL50"/>
        <w:spacing w:before="0"/>
      </w:pPr>
      <w:r>
        <w:rPr>
          <w:lang w:val="es-419"/>
          <w:rFonts/>
        </w:rPr>
        <w:t xml:space="preserve">¿Por qué el puerto G0/1 en S2 dejó de estar asignado a VLAN 1?</w:t>
      </w:r>
    </w:p>
    <w:p w14:paraId="4F1936BC" w14:textId="77777777" w:rsidR="00263343" w:rsidRDefault="00263343" w:rsidP="00263343">
      <w:pPr>
        <w:pStyle w:val="AnswerLineL50"/>
      </w:pPr>
      <w:r>
        <w:rPr>
          <w:lang w:val="es-419"/>
          <w:rFonts/>
        </w:rPr>
        <w:t xml:space="preserve">Escriba sus respuestas aquí.</w:t>
      </w:r>
    </w:p>
    <w:p w14:paraId="15559F58" w14:textId="712F65D8" w:rsidR="008B7FFE" w:rsidRDefault="008B7FFE" w:rsidP="00263343">
      <w:pPr>
        <w:pStyle w:val="BodyTextL50"/>
        <w:rPr>
          <w:rStyle w:val="AnswerGray"/>
          <w:lang w:val="es-419"/>
          <w:rFonts/>
        </w:rPr>
      </w:pPr>
      <w:r>
        <w:rPr>
          <w:rStyle w:val="AnswerGray"/>
          <w:lang w:val="es-419"/>
          <w:rFonts/>
        </w:rPr>
        <w:t xml:space="preserve">El puerto G0/1 es un puerto de enlace troncal, y este tipo de puertos no se muestran.</w:t>
      </w:r>
    </w:p>
    <w:p w14:paraId="4262F42C" w14:textId="7D93ACEC" w:rsidR="008B2B85" w:rsidRPr="008B2B85" w:rsidRDefault="008B2B85" w:rsidP="008B2B85">
      <w:pPr>
        <w:pStyle w:val="ConfigWindow"/>
      </w:pPr>
      <w:r>
        <w:rPr>
          <w:lang w:val="es-419"/>
          <w:rFonts/>
        </w:rPr>
        <w:t xml:space="preserve">Cerrar la ventana de configuración</w:t>
      </w:r>
    </w:p>
    <w:p w14:paraId="10CEACAB" w14:textId="77777777" w:rsidR="00D11EB6" w:rsidRPr="00D11EB6" w:rsidRDefault="00D11EB6" w:rsidP="00D11EB6">
      <w:pPr>
        <w:pStyle w:val="ConfigWindow"/>
      </w:pPr>
      <w:r>
        <w:rPr>
          <w:lang w:val="es-419"/>
          <w:rFonts/>
        </w:rPr>
        <w:t xml:space="preserve">Fin del documento</w:t>
      </w:r>
    </w:p>
    <w:p w14:paraId="63C2CA5A" w14:textId="77777777" w:rsidR="00263343" w:rsidRPr="00263343" w:rsidRDefault="00724108" w:rsidP="000F59AA">
      <w:pPr>
        <w:pStyle w:val="Heading1"/>
        <w:rPr>
          <w:rStyle w:val="LabSectionGray"/>
          <w:lang w:val="es-419"/>
          <w:rFonts/>
        </w:rPr>
      </w:pPr>
      <w:r>
        <w:rPr>
          <w:rStyle w:val="LabSectionGray"/>
          <w:lang w:val="es-419"/>
          <w:rFonts/>
        </w:rPr>
        <w:t xml:space="preserve">Modelos de respuestas</w:t>
      </w:r>
    </w:p>
    <w:p w14:paraId="42D9BB4F" w14:textId="77777777" w:rsidR="00263343" w:rsidRPr="00263343" w:rsidRDefault="00263343" w:rsidP="000F59AA">
      <w:pPr>
        <w:pStyle w:val="Heading1"/>
        <w:rPr>
          <w:rStyle w:val="LabSectionGray"/>
          <w:lang w:val="es-419"/>
          <w:rFonts/>
        </w:rPr>
      </w:pPr>
      <w:r>
        <w:rPr>
          <w:rStyle w:val="LabSectionGray"/>
          <w:lang w:val="es-419"/>
          <w:rFonts/>
        </w:rPr>
        <w:t xml:space="preserve">Switch S1</w:t>
      </w:r>
    </w:p>
    <w:p w14:paraId="35F38CA8" w14:textId="77777777" w:rsidR="00263343" w:rsidRPr="00263343" w:rsidRDefault="00263343" w:rsidP="00263343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interface range g0/1 – 2</w:t>
      </w:r>
    </w:p>
    <w:p w14:paraId="5B67E365" w14:textId="77777777" w:rsidR="00263343" w:rsidRDefault="00263343" w:rsidP="00263343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mode trunk</w:t>
      </w:r>
    </w:p>
    <w:p w14:paraId="3B8B75C7" w14:textId="77777777" w:rsidR="00263343" w:rsidRDefault="00263343" w:rsidP="00263343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trunk native vlan 99</w:t>
      </w:r>
    </w:p>
    <w:p w14:paraId="70323632" w14:textId="77777777" w:rsidR="0031338F" w:rsidRPr="00263343" w:rsidRDefault="0031338F" w:rsidP="000F59AA">
      <w:pPr>
        <w:pStyle w:val="Heading1"/>
        <w:rPr>
          <w:rStyle w:val="LabSectionGray"/>
          <w:lang w:val="es-419"/>
          <w:rFonts/>
        </w:rPr>
      </w:pPr>
      <w:r>
        <w:rPr>
          <w:rStyle w:val="LabSectionGray"/>
          <w:lang w:val="es-419"/>
          <w:rFonts/>
        </w:rPr>
        <w:t xml:space="preserve">Switch S2</w:t>
      </w:r>
    </w:p>
    <w:p w14:paraId="51561360" w14:textId="77777777" w:rsidR="0031338F" w:rsidRPr="00263343" w:rsidRDefault="0031338F" w:rsidP="0031338F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interface range g0/1 – 2</w:t>
      </w:r>
    </w:p>
    <w:p w14:paraId="6E322369" w14:textId="77777777" w:rsidR="0031338F" w:rsidRDefault="0031338F" w:rsidP="0031338F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mode trunk</w:t>
      </w:r>
    </w:p>
    <w:p w14:paraId="148575AC" w14:textId="77777777" w:rsidR="00263343" w:rsidRDefault="0031338F" w:rsidP="0031338F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trunk native vlan 99</w:t>
      </w:r>
    </w:p>
    <w:p w14:paraId="5F000B25" w14:textId="77777777" w:rsidR="0031338F" w:rsidRPr="00263343" w:rsidRDefault="0031338F" w:rsidP="000F59AA">
      <w:pPr>
        <w:pStyle w:val="Heading1"/>
        <w:rPr>
          <w:rStyle w:val="LabSectionGray"/>
          <w:lang w:val="es-419"/>
          <w:rFonts/>
        </w:rPr>
      </w:pPr>
      <w:r>
        <w:rPr>
          <w:rStyle w:val="LabSectionGray"/>
          <w:lang w:val="es-419"/>
          <w:rFonts/>
        </w:rPr>
        <w:t xml:space="preserve">Switch S3</w:t>
      </w:r>
    </w:p>
    <w:p w14:paraId="1FB8651B" w14:textId="77777777" w:rsidR="0031338F" w:rsidRPr="00263343" w:rsidRDefault="0031338F" w:rsidP="0031338F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interface range g0/1 – 2</w:t>
      </w:r>
    </w:p>
    <w:p w14:paraId="000B8E69" w14:textId="77777777" w:rsidR="0031338F" w:rsidRDefault="0031338F" w:rsidP="0031338F">
      <w:pPr>
        <w:pStyle w:val="DevConfigs"/>
        <w:rPr>
          <w:rStyle w:val="DevConfigGray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mode trunk</w:t>
      </w:r>
    </w:p>
    <w:p w14:paraId="5662FE34" w14:textId="77777777" w:rsidR="008B7FFE" w:rsidRPr="003A50E5" w:rsidRDefault="0031338F" w:rsidP="003A50E5">
      <w:pPr>
        <w:pStyle w:val="DevConfigs"/>
        <w:rPr>
          <w:shd w:val="clear" w:color="auto" w:fill="BFBFBF"/>
          <w:lang w:val="es-419"/>
          <w:rFonts/>
        </w:rPr>
      </w:pPr>
      <w:r>
        <w:rPr>
          <w:rStyle w:val="DevConfigGray"/>
          <w:lang w:val="es-419"/>
          <w:rFonts/>
        </w:rPr>
        <w:t xml:space="preserve"> </w:t>
      </w:r>
      <w:r>
        <w:rPr>
          <w:rStyle w:val="DevConfigGray"/>
          <w:lang w:val="es-419"/>
          <w:rFonts/>
        </w:rPr>
        <w:t xml:space="preserve">switchport trunk native vlan 99</w:t>
      </w:r>
    </w:p>
    <w:sectPr w:rsidR="008B7FFE" w:rsidRPr="003A50E5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B53C" w14:textId="77777777" w:rsidR="00AF5507" w:rsidRDefault="00AF5507" w:rsidP="00710659">
      <w:pPr>
        <w:spacing w:after="0" w:line="240" w:lineRule="auto"/>
      </w:pPr>
      <w:r>
        <w:rPr>
          <w:lang w:val="es-419"/>
          <w:rFonts/>
        </w:rPr>
        <w:separator/>
      </w:r>
    </w:p>
    <w:p w14:paraId="3BA37ABD" w14:textId="77777777" w:rsidR="00AF5507" w:rsidRDefault="00AF5507"/>
  </w:endnote>
  <w:endnote w:type="continuationSeparator" w:id="0">
    <w:p w14:paraId="21D5B17B" w14:textId="77777777" w:rsidR="00AF5507" w:rsidRDefault="00AF5507" w:rsidP="00710659">
      <w:pPr>
        <w:spacing w:after="0" w:line="240" w:lineRule="auto"/>
      </w:pPr>
      <w:r>
        <w:rPr>
          <w:lang w:val="es-419"/>
          <w:rFonts/>
        </w:rPr>
        <w:continuationSeparator/>
      </w:r>
    </w:p>
    <w:p w14:paraId="1E068DE2" w14:textId="77777777" w:rsidR="00AF5507" w:rsidRDefault="00AF5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6B98" w14:textId="00305B70" w:rsidR="00926CB2" w:rsidRPr="00882B63" w:rsidRDefault="008E00D5" w:rsidP="00E859E3">
    <w:pPr>
      <w:pStyle w:val="Footer"/>
      <w:rPr>
        <w:szCs w:val="16"/>
        <w:lang w:val="es-419"/>
        <w:rFonts/>
      </w:rPr>
    </w:pPr>
    <w:r w:rsidRPr="00B31F19">
      <w:rPr>
        <w:lang w:val="es-419"/>
        <w:rFonts/>
      </w:rPr>
      <w:sym w:font="Symbol" w:char="F0E3"/>
    </w:r>
    <w:r>
      <w:rPr>
        <w:lang w:val="es-419"/>
        <w:rFonts/>
      </w:rP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s-419"/>
            <w:rFonts/>
          </w:rPr>
          <w:t xml:space="preserve">2013</w:t>
        </w:r>
      </w:sdtContent>
    </w:sdt>
    <w:r>
      <w:rPr>
        <w:lang w:val="es-419"/>
        <w:rFonts/>
      </w:rPr>
      <w:t xml:space="preserve"> - </w:t>
    </w:r>
    <w:r>
      <w:rPr>
        <w:lang w:val="es-419"/>
        <w:rFonts/>
      </w:rPr>
      <w:fldChar w:fldCharType="begin"/>
    </w:r>
    <w:r>
      <w:rPr>
        <w:lang w:val="es-419"/>
        <w:rFonts/>
      </w:rPr>
      <w:instrText xml:space="preserve"> SAVEDATE  \@ "</w:instrText>
    </w:r>
    <w:r>
      <w:rPr>
        <w:lang w:val="es-419"/>
        <w:rFonts/>
      </w:rPr>
      <w:instrText xml:space="preserve">aaaa</w:instrText>
    </w:r>
    <w:r>
      <w:rPr>
        <w:lang w:val="es-419"/>
        <w:rFonts/>
      </w:rPr>
      <w:instrText xml:space="preserve">"  \* MERGEFORMAT </w:instrText>
    </w:r>
    <w:r>
      <w:rPr>
        <w:lang w:val="es-419"/>
        <w:rFonts/>
      </w:rPr>
      <w:fldChar w:fldCharType="separate"/>
    </w:r>
    <w:r w:rsidR="002B09FC">
      <w:rPr>
        <w:lang w:val="es-419"/>
        <w:rFonts/>
      </w:rPr>
      <w:t xml:space="preserve">2019</w:t>
    </w:r>
    <w:r>
      <w:rPr>
        <w:lang w:val="es-419"/>
        <w:rFonts/>
      </w:rPr>
      <w:fldChar w:fldCharType="end"/>
    </w:r>
    <w:r>
      <w:rPr>
        <w:lang w:val="es-419"/>
        <w:rFonts/>
      </w:rPr>
      <w:t xml:space="preserve"> Cisco y/o sus filiales.</w:t>
    </w:r>
    <w:r>
      <w:rPr>
        <w:lang w:val="es-419"/>
        <w:rFonts/>
      </w:rPr>
      <w:t xml:space="preserve"> </w:t>
    </w:r>
    <w:r>
      <w:rPr>
        <w:lang w:val="es-419"/>
        <w:rFonts/>
      </w:rPr>
      <w:t xml:space="preserve">Todos los derechos reservados.</w:t>
    </w:r>
    <w:r>
      <w:rPr>
        <w:lang w:val="es-419"/>
        <w:rFonts/>
      </w:rPr>
      <w:t xml:space="preserve"> </w:t>
    </w:r>
    <w:r>
      <w:rPr>
        <w:lang w:val="es-419"/>
        <w:rFonts/>
      </w:rPr>
      <w:t xml:space="preserve">Información pública de Cisco </w:t>
    </w:r>
    <w:r>
      <w:rPr>
        <w:lang w:val="es-419"/>
        <w:rFonts/>
      </w:rPr>
      <w:tab/>
    </w:r>
    <w:r>
      <w:rPr>
        <w:lang w:val="es-419"/>
        <w:rFonts/>
      </w:rPr>
      <w:t xml:space="preserve">Página </w:t>
    </w:r>
    <w:r w:rsidRPr="0090659A">
      <w:rPr>
        <w:b/>
        <w:szCs w:val="16"/>
        <w:lang w:val="es-419"/>
        <w:rFonts/>
      </w:rPr>
      <w:fldChar w:fldCharType="begin"/>
    </w:r>
    <w:r w:rsidRPr="0090659A">
      <w:rPr>
        <w:b/>
        <w:szCs w:val="16"/>
        <w:lang w:val="es-419"/>
        <w:rFonts/>
      </w:rPr>
      <w:instrText xml:space="preserve"> PAGE </w:instrText>
    </w:r>
    <w:r w:rsidRPr="0090659A">
      <w:rPr>
        <w:b/>
        <w:szCs w:val="16"/>
        <w:lang w:val="es-419"/>
        <w:rFonts/>
      </w:rPr>
      <w:fldChar w:fldCharType="separate"/>
    </w:r>
    <w:r w:rsidR="00981CCA">
      <w:rPr>
        <w:b/>
        <w:szCs w:val="16"/>
        <w:lang w:val="es-419"/>
        <w:rFonts/>
      </w:rPr>
      <w:t xml:space="preserve">6</w:t>
    </w:r>
    <w:r w:rsidRPr="0090659A">
      <w:rPr>
        <w:b/>
        <w:szCs w:val="16"/>
        <w:lang w:val="es-419"/>
        <w:rFonts/>
      </w:rPr>
      <w:fldChar w:fldCharType="end"/>
    </w:r>
    <w:r>
      <w:rPr>
        <w:lang w:val="es-419"/>
        <w:rFonts/>
      </w:rPr>
      <w:t xml:space="preserve"> de </w:t>
    </w:r>
    <w:r w:rsidRPr="0090659A">
      <w:rPr>
        <w:b/>
        <w:szCs w:val="16"/>
        <w:lang w:val="es-419"/>
        <w:rFonts/>
      </w:rPr>
      <w:fldChar w:fldCharType="begin"/>
    </w:r>
    <w:r w:rsidRPr="0090659A">
      <w:rPr>
        <w:b/>
        <w:szCs w:val="16"/>
        <w:lang w:val="es-419"/>
        <w:rFonts/>
      </w:rPr>
      <w:instrText xml:space="preserve"> NUMPAGES  </w:instrText>
    </w:r>
    <w:r w:rsidRPr="0090659A">
      <w:rPr>
        <w:b/>
        <w:szCs w:val="16"/>
        <w:lang w:val="es-419"/>
        <w:rFonts/>
      </w:rPr>
      <w:fldChar w:fldCharType="separate"/>
    </w:r>
    <w:r w:rsidR="00981CCA">
      <w:rPr>
        <w:b/>
        <w:szCs w:val="16"/>
        <w:lang w:val="es-419"/>
        <w:rFonts/>
      </w:rPr>
      <w:t xml:space="preserve">6</w:t>
    </w:r>
    <w:r w:rsidRPr="0090659A">
      <w:rPr>
        <w:b/>
        <w:szCs w:val="16"/>
        <w:lang w:val="es-419"/>
        <w:rFonts/>
      </w:rPr>
      <w:fldChar w:fldCharType="end"/>
    </w:r>
    <w:r w:rsidR="00882B63">
      <w:rPr>
        <w:lang w:val="es-419"/>
        <w:rFonts/>
      </w:rPr>
      <w:tab/>
    </w:r>
    <w:r w:rsidR="00882B63" w:rsidRPr="0046747B">
      <w:rPr>
        <w:color w:val="00B0F0"/>
        <w:lang w:val="es-419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178B" w14:textId="6C79AD0C" w:rsidR="00882B63" w:rsidRPr="00882B63" w:rsidRDefault="00882B63" w:rsidP="00E859E3">
    <w:pPr>
      <w:pStyle w:val="Footer"/>
      <w:rPr>
        <w:szCs w:val="16"/>
        <w:lang w:val="es-419"/>
        <w:rFonts/>
      </w:rPr>
    </w:pPr>
    <w:r w:rsidRPr="00B31F19">
      <w:rPr>
        <w:lang w:val="es-419"/>
        <w:rFonts/>
      </w:rPr>
      <w:sym w:font="Symbol" w:char="F0E3"/>
    </w:r>
    <w:r>
      <w:rPr>
        <w:lang w:val="es-419"/>
        <w:rFonts/>
      </w:rP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s-419"/>
            <w:rFonts/>
          </w:rPr>
          <w:t xml:space="preserve">2013</w:t>
        </w:r>
      </w:sdtContent>
    </w:sdt>
    <w:r>
      <w:rPr>
        <w:lang w:val="es-419"/>
        <w:rFonts/>
      </w:rPr>
      <w:t xml:space="preserve"> - </w:t>
    </w:r>
    <w:r w:rsidR="007E6402">
      <w:rPr>
        <w:lang w:val="es-419"/>
        <w:rFonts/>
      </w:rPr>
      <w:fldChar w:fldCharType="begin"/>
    </w:r>
    <w:r w:rsidR="007E6402">
      <w:rPr>
        <w:lang w:val="es-419"/>
        <w:rFonts/>
      </w:rPr>
      <w:instrText xml:space="preserve"> SAVEDATE  \@ "</w:instrText>
    </w:r>
    <w:r w:rsidR="007E6402">
      <w:rPr>
        <w:lang w:val="es-419"/>
        <w:rFonts/>
      </w:rPr>
      <w:instrText xml:space="preserve">aaaa</w:instrText>
    </w:r>
    <w:r w:rsidR="007E6402">
      <w:rPr>
        <w:lang w:val="es-419"/>
        <w:rFonts/>
      </w:rPr>
      <w:instrText xml:space="preserve">"  \* MERGEFORMAT </w:instrText>
    </w:r>
    <w:r w:rsidR="007E6402">
      <w:rPr>
        <w:lang w:val="es-419"/>
        <w:rFonts/>
      </w:rPr>
      <w:fldChar w:fldCharType="separate"/>
    </w:r>
    <w:r w:rsidR="002B09FC">
      <w:rPr>
        <w:lang w:val="es-419"/>
        <w:rFonts/>
      </w:rPr>
      <w:t xml:space="preserve">2019</w:t>
    </w:r>
    <w:r w:rsidR="007E6402">
      <w:rPr>
        <w:lang w:val="es-419"/>
        <w:rFonts/>
      </w:rPr>
      <w:fldChar w:fldCharType="end"/>
    </w:r>
    <w:r>
      <w:rPr>
        <w:lang w:val="es-419"/>
        <w:rFonts/>
      </w:rPr>
      <w:t xml:space="preserve"> Cisco y/o sus filiales.</w:t>
    </w:r>
    <w:r>
      <w:rPr>
        <w:lang w:val="es-419"/>
        <w:rFonts/>
      </w:rPr>
      <w:t xml:space="preserve"> </w:t>
    </w:r>
    <w:r>
      <w:rPr>
        <w:lang w:val="es-419"/>
        <w:rFonts/>
      </w:rPr>
      <w:t xml:space="preserve">Todos los derechos reservados.</w:t>
    </w:r>
    <w:r>
      <w:rPr>
        <w:lang w:val="es-419"/>
        <w:rFonts/>
      </w:rPr>
      <w:t xml:space="preserve"> </w:t>
    </w:r>
    <w:r>
      <w:rPr>
        <w:lang w:val="es-419"/>
        <w:rFonts/>
      </w:rPr>
      <w:t xml:space="preserve">Información pública de Cisco </w:t>
    </w:r>
    <w:r>
      <w:rPr>
        <w:lang w:val="es-419"/>
        <w:rFonts/>
      </w:rPr>
      <w:tab/>
    </w:r>
    <w:r>
      <w:rPr>
        <w:lang w:val="es-419"/>
        <w:rFonts/>
      </w:rPr>
      <w:t xml:space="preserve">Página </w:t>
    </w:r>
    <w:r w:rsidRPr="0090659A">
      <w:rPr>
        <w:b/>
        <w:szCs w:val="16"/>
        <w:lang w:val="es-419"/>
        <w:rFonts/>
      </w:rPr>
      <w:fldChar w:fldCharType="begin"/>
    </w:r>
    <w:r w:rsidRPr="0090659A">
      <w:rPr>
        <w:b/>
        <w:szCs w:val="16"/>
        <w:lang w:val="es-419"/>
        <w:rFonts/>
      </w:rPr>
      <w:instrText xml:space="preserve"> PAGE </w:instrText>
    </w:r>
    <w:r w:rsidRPr="0090659A">
      <w:rPr>
        <w:b/>
        <w:szCs w:val="16"/>
        <w:lang w:val="es-419"/>
        <w:rFonts/>
      </w:rPr>
      <w:fldChar w:fldCharType="separate"/>
    </w:r>
    <w:r w:rsidR="00981CCA">
      <w:rPr>
        <w:b/>
        <w:szCs w:val="16"/>
        <w:lang w:val="es-419"/>
        <w:rFonts/>
      </w:rPr>
      <w:t xml:space="preserve">1</w:t>
    </w:r>
    <w:r w:rsidRPr="0090659A">
      <w:rPr>
        <w:b/>
        <w:szCs w:val="16"/>
        <w:lang w:val="es-419"/>
        <w:rFonts/>
      </w:rPr>
      <w:fldChar w:fldCharType="end"/>
    </w:r>
    <w:r>
      <w:rPr>
        <w:lang w:val="es-419"/>
        <w:rFonts/>
      </w:rPr>
      <w:t xml:space="preserve"> de </w:t>
    </w:r>
    <w:r w:rsidRPr="0090659A">
      <w:rPr>
        <w:b/>
        <w:szCs w:val="16"/>
        <w:lang w:val="es-419"/>
        <w:rFonts/>
      </w:rPr>
      <w:fldChar w:fldCharType="begin"/>
    </w:r>
    <w:r w:rsidRPr="0090659A">
      <w:rPr>
        <w:b/>
        <w:szCs w:val="16"/>
        <w:lang w:val="es-419"/>
        <w:rFonts/>
      </w:rPr>
      <w:instrText xml:space="preserve"> NUMPAGES  </w:instrText>
    </w:r>
    <w:r w:rsidRPr="0090659A">
      <w:rPr>
        <w:b/>
        <w:szCs w:val="16"/>
        <w:lang w:val="es-419"/>
        <w:rFonts/>
      </w:rPr>
      <w:fldChar w:fldCharType="separate"/>
    </w:r>
    <w:r w:rsidR="00981CCA">
      <w:rPr>
        <w:b/>
        <w:szCs w:val="16"/>
        <w:lang w:val="es-419"/>
        <w:rFonts/>
      </w:rPr>
      <w:t xml:space="preserve">6</w:t>
    </w:r>
    <w:r w:rsidRPr="0090659A">
      <w:rPr>
        <w:b/>
        <w:szCs w:val="16"/>
        <w:lang w:val="es-419"/>
        <w:rFonts/>
      </w:rPr>
      <w:fldChar w:fldCharType="end"/>
    </w:r>
    <w:r w:rsidR="00C20634">
      <w:rPr>
        <w:lang w:val="es-419"/>
        <w:rFonts/>
      </w:rPr>
      <w:tab/>
    </w:r>
    <w:r w:rsidRPr="0046747B">
      <w:rPr>
        <w:color w:val="00B0F0"/>
        <w:lang w:val="es-419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8A6BB" w14:textId="77777777" w:rsidR="00AF5507" w:rsidRDefault="00AF5507" w:rsidP="00710659">
      <w:pPr>
        <w:spacing w:after="0" w:line="240" w:lineRule="auto"/>
      </w:pPr>
      <w:r>
        <w:rPr>
          <w:lang w:val="es-419"/>
          <w:rFonts/>
        </w:rPr>
        <w:separator/>
      </w:r>
    </w:p>
    <w:p w14:paraId="31811B6B" w14:textId="77777777" w:rsidR="00AF5507" w:rsidRDefault="00AF5507"/>
  </w:footnote>
  <w:footnote w:type="continuationSeparator" w:id="0">
    <w:p w14:paraId="0E635420" w14:textId="77777777" w:rsidR="00AF5507" w:rsidRDefault="00AF5507" w:rsidP="00710659">
      <w:pPr>
        <w:spacing w:after="0" w:line="240" w:lineRule="auto"/>
      </w:pPr>
      <w:r>
        <w:rPr>
          <w:lang w:val="es-419"/>
          <w:rFonts/>
        </w:rPr>
        <w:continuationSeparator/>
      </w:r>
    </w:p>
    <w:p w14:paraId="139F0ECB" w14:textId="77777777" w:rsidR="00AF5507" w:rsidRDefault="00AF55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ítulo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5AACD85" w14:textId="77777777" w:rsidR="00926CB2" w:rsidRDefault="009B0472" w:rsidP="008402F2">
        <w:pPr>
          <w:pStyle w:val="PageHead"/>
        </w:pPr>
        <w:r>
          <w:rPr>
            <w:lang w:val="es-419"/>
            <w:rFonts/>
          </w:rPr>
          <w:t xml:space="preserve">Packet Tracer: Configuración de enlaces troncales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44ECB" w14:textId="77777777" w:rsidR="00926CB2" w:rsidRDefault="00882B63" w:rsidP="006C3FCF">
    <w:pPr>
      <w:ind w:left="-288"/>
    </w:pPr>
    <w:r>
      <w:rPr>
        <w:lang w:val="es-419"/>
        <w:rFonts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30A8115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5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B09F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F59A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B09F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B2B8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F59A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6334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F59A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>
            <w:rPr>
              <w:rStyle w:val="PlaceholderText"/>
              <w:lang w:val="es-419"/>
              <w:rFonts/>
            </w:rPr>
            <w:t xml:space="preserve"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1E525A"/>
    <w:rsid w:val="00241B77"/>
    <w:rsid w:val="00470A2B"/>
    <w:rsid w:val="007C024F"/>
    <w:rsid w:val="0091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D6761-D133-45FD-8261-A68C71F0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33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Configuración de enlaces troncales</dc:title>
  <dc:creator>SP</dc:creator>
  <dc:description>2013</dc:description>
  <cp:lastModifiedBy>Suk-Yi Pennock -X (spennock - UNICON INC at Cisco)</cp:lastModifiedBy>
  <cp:revision>9</cp:revision>
  <cp:lastPrinted>2019-10-19T16:17:00Z</cp:lastPrinted>
  <dcterms:created xsi:type="dcterms:W3CDTF">2019-10-17T16:49:00Z</dcterms:created>
  <dcterms:modified xsi:type="dcterms:W3CDTF">2019-12-02T18:12:00Z</dcterms:modified>
</cp:coreProperties>
</file>